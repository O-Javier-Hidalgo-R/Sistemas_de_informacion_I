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7467265"/>
        <w:docPartObj>
          <w:docPartGallery w:val="Cover Pages"/>
          <w:docPartUnique/>
        </w:docPartObj>
      </w:sdtPr>
      <w:sdtEndPr/>
      <w:sdtContent>
        <w:p w14:paraId="6CC48FBC" w14:textId="4EDACACC" w:rsidR="009D535A" w:rsidRDefault="009D535A" w:rsidP="009A1CEF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53046D59" wp14:editId="6BE3DE4C">
                <wp:simplePos x="0" y="0"/>
                <wp:positionH relativeFrom="page">
                  <wp:posOffset>1808480</wp:posOffset>
                </wp:positionH>
                <wp:positionV relativeFrom="page">
                  <wp:posOffset>237297</wp:posOffset>
                </wp:positionV>
                <wp:extent cx="2504661" cy="2509299"/>
                <wp:effectExtent l="0" t="0" r="0" b="0"/>
                <wp:wrapSquare wrapText="bothSides"/>
                <wp:docPr id="30" name="Imagen 30" descr="Cursos Pre-Universitarios FICCT-UAG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Cursos Pre-Universitarios FICCT-UAG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504661" cy="250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D40A30" wp14:editId="2497A197">
                    <wp:simplePos x="0" y="0"/>
                    <wp:positionH relativeFrom="page">
                      <wp:posOffset>3122047</wp:posOffset>
                    </wp:positionH>
                    <wp:positionV relativeFrom="page">
                      <wp:posOffset>-997971</wp:posOffset>
                    </wp:positionV>
                    <wp:extent cx="5886675" cy="5601843"/>
                    <wp:effectExtent l="0" t="0" r="0" b="0"/>
                    <wp:wrapNone/>
                    <wp:docPr id="27" name="Forma libre: forma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86675" cy="5601843"/>
                            </a:xfrm>
                            <a:custGeom>
                              <a:avLst/>
                              <a:gdLst>
                                <a:gd name="connsiteX0" fmla="*/ 1401011 w 2598821"/>
                                <a:gd name="connsiteY0" fmla="*/ 2411663 h 2411663"/>
                                <a:gd name="connsiteX1" fmla="*/ 2598821 w 2598821"/>
                                <a:gd name="connsiteY1" fmla="*/ 1732548 h 2411663"/>
                                <a:gd name="connsiteX2" fmla="*/ 2598821 w 2598821"/>
                                <a:gd name="connsiteY2" fmla="*/ 0 h 2411663"/>
                                <a:gd name="connsiteX3" fmla="*/ 0 w 2598821"/>
                                <a:gd name="connsiteY3" fmla="*/ 1636295 h 2411663"/>
                                <a:gd name="connsiteX4" fmla="*/ 1401011 w 2598821"/>
                                <a:gd name="connsiteY4" fmla="*/ 2411663 h 24116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598821" h="2411663">
                                  <a:moveTo>
                                    <a:pt x="1401011" y="2411663"/>
                                  </a:moveTo>
                                  <a:lnTo>
                                    <a:pt x="2598821" y="1732548"/>
                                  </a:lnTo>
                                  <a:lnTo>
                                    <a:pt x="2598821" y="0"/>
                                  </a:lnTo>
                                  <a:lnTo>
                                    <a:pt x="0" y="1636295"/>
                                  </a:lnTo>
                                  <a:lnTo>
                                    <a:pt x="1401011" y="2411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7F7ED" w14:textId="77777777" w:rsidR="009D535A" w:rsidRDefault="009D535A" w:rsidP="009A1CE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D40A30" id="Forma libre: forma 27" o:spid="_x0000_s1026" style="position:absolute;left:0;text-align:left;margin-left:245.85pt;margin-top:-78.6pt;width:463.5pt;height:441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598821,24116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" adj="-11796480,,5400" path="m1401011,2411663l2598821,1732548,2598821,,,1636295r1401011,775368xe" fillcolor="#9f9f9f [1944]" stroked="f" strokeweight="1pt">
                    <v:stroke joinstyle="miter"/>
                    <v:formulas/>
                    <v:path arrowok="t" o:connecttype="custom" o:connectlocs="3173476,5601843;5886675,4024386;5886675,0;0,3800808;3173476,5601843" o:connectangles="0,0,0,0,0" textboxrect="0,0,2598821,2411663"/>
                    <v:textbox>
                      <w:txbxContent>
                        <w:p w14:paraId="1027F7ED" w14:textId="77777777" w:rsidR="009D535A" w:rsidRDefault="009D535A" w:rsidP="009A1CEF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 xml:space="preserve">                  </w:t>
          </w:r>
        </w:p>
        <w:p w14:paraId="4BCB2006" w14:textId="1004F828" w:rsidR="009D535A" w:rsidRDefault="003D204B" w:rsidP="009A1CE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B740CCA" wp14:editId="5AA37381">
                    <wp:simplePos x="0" y="0"/>
                    <wp:positionH relativeFrom="column">
                      <wp:posOffset>160655</wp:posOffset>
                    </wp:positionH>
                    <wp:positionV relativeFrom="page">
                      <wp:posOffset>9531985</wp:posOffset>
                    </wp:positionV>
                    <wp:extent cx="6342380" cy="544195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2380" cy="544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5CAA57" w14:textId="77777777" w:rsidR="009D535A" w:rsidRPr="003D204B" w:rsidRDefault="009D535A" w:rsidP="003D204B">
                                <w:pPr>
                                  <w:pStyle w:val="Sinespaciado"/>
                                  <w:spacing w:line="240" w:lineRule="auto"/>
                                  <w:jc w:val="right"/>
                                </w:pPr>
                                <w:r w:rsidRPr="003D204B">
                                  <w:t>Santa cruz - Bolivia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40C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left:0;text-align:left;margin-left:12.65pt;margin-top:750.55pt;width:499.4pt;height:4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" filled="f" stroked="f">
                    <v:textbox>
                      <w:txbxContent>
                        <w:p w14:paraId="7B5CAA57" w14:textId="77777777" w:rsidR="009D535A" w:rsidRPr="003D204B" w:rsidRDefault="009D535A" w:rsidP="003D204B">
                          <w:pPr>
                            <w:pStyle w:val="Sinespaciado"/>
                            <w:spacing w:line="240" w:lineRule="auto"/>
                            <w:jc w:val="right"/>
                          </w:pPr>
                          <w:r w:rsidRPr="003D204B">
                            <w:t>Santa cruz - Bolivia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91440" distB="91440" distL="137160" distR="137160" simplePos="0" relativeHeight="251660288" behindDoc="1" locked="0" layoutInCell="0" allowOverlap="1" wp14:anchorId="7E051EA8" wp14:editId="3052B014">
                    <wp:simplePos x="0" y="0"/>
                    <wp:positionH relativeFrom="margin">
                      <wp:posOffset>887730</wp:posOffset>
                    </wp:positionH>
                    <wp:positionV relativeFrom="margin">
                      <wp:posOffset>5325110</wp:posOffset>
                    </wp:positionV>
                    <wp:extent cx="1925320" cy="4220210"/>
                    <wp:effectExtent l="0" t="4445" r="13335" b="13335"/>
                    <wp:wrapTight wrapText="bothSides">
                      <wp:wrapPolygon edited="0">
                        <wp:start x="-50" y="21382"/>
                        <wp:lineTo x="164" y="21382"/>
                        <wp:lineTo x="3370" y="21577"/>
                        <wp:lineTo x="20681" y="21577"/>
                        <wp:lineTo x="21536" y="21382"/>
                        <wp:lineTo x="21536" y="224"/>
                        <wp:lineTo x="20681" y="29"/>
                        <wp:lineTo x="3370" y="29"/>
                        <wp:lineTo x="164" y="224"/>
                        <wp:lineTo x="-50" y="224"/>
                        <wp:lineTo x="-50" y="21382"/>
                      </wp:wrapPolygon>
                    </wp:wrapTight>
                    <wp:docPr id="4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925320" cy="4220210"/>
                            </a:xfrm>
                            <a:prstGeom prst="roundRect">
                              <a:avLst>
                                <a:gd name="adj" fmla="val 7398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E2DBBD6" w14:textId="1683A240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Docente:</w:t>
                                </w:r>
                                <w:r w:rsidR="003D204B">
                                  <w:tab/>
                                </w:r>
                                <w:r w:rsidR="003D204B" w:rsidRPr="003D204B">
                                  <w:t>Msc. Ing. Angelica Garzón Cuellar</w:t>
                                </w:r>
                              </w:p>
                              <w:p w14:paraId="5B8BB32B" w14:textId="28F09940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Alumno:</w:t>
                                </w:r>
                                <w:r w:rsidRPr="003D204B">
                                  <w:rPr>
                                    <w:b/>
                                    <w:bCs/>
                                  </w:rPr>
                                  <w:tab/>
                                </w:r>
                                <w:r w:rsidRPr="003D204B">
                                  <w:t>Osmar Javier Hidalgo Riffarachi</w:t>
                                </w:r>
                              </w:p>
                              <w:p w14:paraId="19655BD4" w14:textId="3372F6AF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Facultad:</w:t>
                                </w:r>
                                <w:r w:rsidR="003D204B">
                                  <w:tab/>
                                </w:r>
                                <w:r w:rsidRPr="003D204B">
                                  <w:t>FICCT</w:t>
                                </w:r>
                              </w:p>
                              <w:p w14:paraId="60809A5F" w14:textId="5C6E6BDE" w:rsidR="009D535A" w:rsidRPr="003D204B" w:rsidRDefault="009D535A" w:rsidP="003D204B">
                                <w:pPr>
                                  <w:pStyle w:val="Sinespaciado"/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Carrera:</w:t>
                                </w:r>
                                <w:r w:rsidRPr="003D204B">
                                  <w:tab/>
                                  <w:t>Ing. Informática</w:t>
                                </w:r>
                              </w:p>
                              <w:p w14:paraId="40AF1DDB" w14:textId="6AE63EE4" w:rsidR="009D535A" w:rsidRPr="003D204B" w:rsidRDefault="009D535A" w:rsidP="003D204B">
                                <w:pPr>
                                  <w:pStyle w:val="Sinespaciado"/>
                                </w:pPr>
                                <w:r w:rsidRPr="003D204B">
                                  <w:rPr>
                                    <w:b/>
                                    <w:bCs/>
                                  </w:rPr>
                                  <w:t>Periodo:</w:t>
                                </w:r>
                                <w:r w:rsidRPr="003D204B">
                                  <w:t xml:space="preserve"> </w:t>
                                </w:r>
                                <w:r w:rsidRPr="003D204B">
                                  <w:tab/>
                                </w:r>
                                <w:r w:rsidR="003D204B">
                                  <w:t>1</w:t>
                                </w:r>
                                <w:r w:rsidRPr="003D204B">
                                  <w:t>/202</w:t>
                                </w:r>
                                <w:r w:rsidR="003D204B">
                                  <w:t>4</w:t>
                                </w:r>
                              </w:p>
                              <w:p w14:paraId="19193141" w14:textId="77777777" w:rsidR="009D535A" w:rsidRPr="003D204B" w:rsidRDefault="009D535A" w:rsidP="003D204B">
                                <w:pPr>
                                  <w:pStyle w:val="Sinespaciado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E051EA8" id="Autoforma 2" o:spid="_x0000_s1028" style="position:absolute;left:0;text-align:left;margin-left:69.9pt;margin-top:419.3pt;width:151.6pt;height:332.3pt;rotation:90;z-index:-251656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" o:allowincell="f" filled="f" strokecolor="black [3213]" strokeweight="1.5pt">
                    <v:textbox>
                      <w:txbxContent>
                        <w:p w14:paraId="1E2DBBD6" w14:textId="1683A240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Docente:</w:t>
                          </w:r>
                          <w:r w:rsidR="003D204B">
                            <w:tab/>
                          </w:r>
                          <w:r w:rsidR="003D204B" w:rsidRPr="003D204B">
                            <w:t>Msc. Ing. Angelica Garzón Cuellar</w:t>
                          </w:r>
                        </w:p>
                        <w:p w14:paraId="5B8BB32B" w14:textId="28F09940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Alumno:</w:t>
                          </w:r>
                          <w:r w:rsidRPr="003D204B">
                            <w:rPr>
                              <w:b/>
                              <w:bCs/>
                            </w:rPr>
                            <w:tab/>
                          </w:r>
                          <w:r w:rsidRPr="003D204B">
                            <w:t>Osmar Javier Hidalgo Riffarachi</w:t>
                          </w:r>
                        </w:p>
                        <w:p w14:paraId="19655BD4" w14:textId="3372F6AF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Facultad:</w:t>
                          </w:r>
                          <w:r w:rsidR="003D204B">
                            <w:tab/>
                          </w:r>
                          <w:r w:rsidRPr="003D204B">
                            <w:t>FICCT</w:t>
                          </w:r>
                        </w:p>
                        <w:p w14:paraId="60809A5F" w14:textId="5C6E6BDE" w:rsidR="009D535A" w:rsidRPr="003D204B" w:rsidRDefault="009D535A" w:rsidP="003D204B">
                          <w:pPr>
                            <w:pStyle w:val="Sinespaciado"/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D204B">
                            <w:rPr>
                              <w:b/>
                              <w:bCs/>
                            </w:rPr>
                            <w:t>Carrera:</w:t>
                          </w:r>
                          <w:r w:rsidRPr="003D204B">
                            <w:tab/>
                            <w:t>Ing. Informática</w:t>
                          </w:r>
                        </w:p>
                        <w:p w14:paraId="40AF1DDB" w14:textId="6AE63EE4" w:rsidR="009D535A" w:rsidRPr="003D204B" w:rsidRDefault="009D535A" w:rsidP="003D204B">
                          <w:pPr>
                            <w:pStyle w:val="Sinespaciado"/>
                          </w:pPr>
                          <w:r w:rsidRPr="003D204B">
                            <w:rPr>
                              <w:b/>
                              <w:bCs/>
                            </w:rPr>
                            <w:t>Periodo:</w:t>
                          </w:r>
                          <w:r w:rsidRPr="003D204B">
                            <w:t xml:space="preserve"> </w:t>
                          </w:r>
                          <w:r w:rsidRPr="003D204B">
                            <w:tab/>
                          </w:r>
                          <w:r w:rsidR="003D204B">
                            <w:t>1</w:t>
                          </w:r>
                          <w:r w:rsidRPr="003D204B">
                            <w:t>/202</w:t>
                          </w:r>
                          <w:r w:rsidR="003D204B">
                            <w:t>4</w:t>
                          </w:r>
                        </w:p>
                        <w:p w14:paraId="19193141" w14:textId="77777777" w:rsidR="009D535A" w:rsidRPr="003D204B" w:rsidRDefault="009D535A" w:rsidP="003D204B">
                          <w:pPr>
                            <w:pStyle w:val="Sinespaciado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ight" anchorx="margin" anchory="margin"/>
                  </v:roundrect>
                </w:pict>
              </mc:Fallback>
            </mc:AlternateContent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0" distR="0" simplePos="0" relativeHeight="251661312" behindDoc="0" locked="0" layoutInCell="1" allowOverlap="1" wp14:anchorId="3DDB15D3" wp14:editId="336C8070">
                    <wp:simplePos x="0" y="0"/>
                    <wp:positionH relativeFrom="page">
                      <wp:posOffset>660152</wp:posOffset>
                    </wp:positionH>
                    <wp:positionV relativeFrom="page">
                      <wp:posOffset>6699653</wp:posOffset>
                    </wp:positionV>
                    <wp:extent cx="4343973" cy="334010"/>
                    <wp:effectExtent l="0" t="0" r="0" b="0"/>
                    <wp:wrapSquare wrapText="bothSides"/>
                    <wp:docPr id="20" name="Text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973" cy="3340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4DA9F8E" w14:textId="7C46EF75" w:rsidR="009D535A" w:rsidRPr="009D535A" w:rsidRDefault="009D535A" w:rsidP="003D204B">
                                <w:pPr>
                                  <w:spacing w:line="240" w:lineRule="auto"/>
                                  <w:ind w:firstLine="0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Idea</w:t>
                                </w:r>
                                <w:r w:rsidR="003D204B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proyecto</w:t>
                                </w:r>
                              </w:p>
                            </w:txbxContent>
                          </wps:txbx>
                          <wps:bodyPr vert="horz" wrap="square" lIns="0" tIns="0" rIns="0" bIns="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B15D3" id="TextBox 5" o:spid="_x0000_s1029" type="#_x0000_t202" style="position:absolute;left:0;text-align:left;margin-left:52pt;margin-top:527.55pt;width:342.05pt;height:26.3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" filled="f" stroked="f">
                    <v:textbox inset="0,0,0,0">
                      <w:txbxContent>
                        <w:p w14:paraId="24DA9F8E" w14:textId="7C46EF75" w:rsidR="009D535A" w:rsidRPr="009D535A" w:rsidRDefault="009D535A" w:rsidP="003D204B">
                          <w:pPr>
                            <w:spacing w:line="240" w:lineRule="auto"/>
                            <w:ind w:firstLine="0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Idea</w:t>
                          </w:r>
                          <w:r w:rsidR="003D204B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  <w:r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 proyecto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81EE2A3" wp14:editId="03E97DAE">
                    <wp:simplePos x="0" y="0"/>
                    <wp:positionH relativeFrom="page">
                      <wp:posOffset>-594067</wp:posOffset>
                    </wp:positionH>
                    <wp:positionV relativeFrom="page">
                      <wp:posOffset>8690561</wp:posOffset>
                    </wp:positionV>
                    <wp:extent cx="1472184" cy="1696212"/>
                    <wp:effectExtent l="0" t="0" r="0" b="0"/>
                    <wp:wrapNone/>
                    <wp:docPr id="32" name="Forma libre: forma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1472184" cy="1696212"/>
                            </a:xfrm>
                            <a:custGeom>
                              <a:avLst/>
                              <a:gdLst>
                                <a:gd name="connsiteX0" fmla="*/ 0 w 1472184"/>
                                <a:gd name="connsiteY0" fmla="*/ 864108 h 1696212"/>
                                <a:gd name="connsiteX1" fmla="*/ 1472184 w 1472184"/>
                                <a:gd name="connsiteY1" fmla="*/ 0 h 1696212"/>
                                <a:gd name="connsiteX2" fmla="*/ 1467612 w 1472184"/>
                                <a:gd name="connsiteY2" fmla="*/ 1696212 h 1696212"/>
                                <a:gd name="connsiteX3" fmla="*/ 0 w 1472184"/>
                                <a:gd name="connsiteY3" fmla="*/ 864108 h 1696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72184" h="1696212">
                                  <a:moveTo>
                                    <a:pt x="0" y="864108"/>
                                  </a:moveTo>
                                  <a:lnTo>
                                    <a:pt x="1472184" y="0"/>
                                  </a:lnTo>
                                  <a:lnTo>
                                    <a:pt x="1467612" y="1696212"/>
                                  </a:lnTo>
                                  <a:lnTo>
                                    <a:pt x="0" y="864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590A80B" id="Forma libre: forma 32" o:spid="_x0000_s1026" style="position:absolute;margin-left:-46.8pt;margin-top:684.3pt;width:115.9pt;height:133.55pt;rotation:180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472184,1696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" path="m,864108l1472184,r-4572,1696212l,864108xe" fillcolor="#474747 [2408]" stroked="f">
                    <v:path arrowok="t" o:connecttype="custom" o:connectlocs="0,864108;1472184,0;1467612,1696212;0,864108" o:connectangles="0,0,0,0"/>
                    <w10:wrap anchorx="page" anchory="page"/>
                  </v:shape>
                </w:pict>
              </mc:Fallback>
            </mc:AlternateContent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F87365B" wp14:editId="713D1919">
                    <wp:simplePos x="0" y="0"/>
                    <wp:positionH relativeFrom="page">
                      <wp:posOffset>6441567</wp:posOffset>
                    </wp:positionH>
                    <wp:positionV relativeFrom="page">
                      <wp:posOffset>3798951</wp:posOffset>
                    </wp:positionV>
                    <wp:extent cx="1472184" cy="1696212"/>
                    <wp:effectExtent l="0" t="0" r="0" b="0"/>
                    <wp:wrapNone/>
                    <wp:docPr id="31" name="Forma libre: forma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2184" cy="1696212"/>
                            </a:xfrm>
                            <a:custGeom>
                              <a:avLst/>
                              <a:gdLst>
                                <a:gd name="connsiteX0" fmla="*/ 0 w 1472184"/>
                                <a:gd name="connsiteY0" fmla="*/ 864108 h 1696212"/>
                                <a:gd name="connsiteX1" fmla="*/ 1472184 w 1472184"/>
                                <a:gd name="connsiteY1" fmla="*/ 0 h 1696212"/>
                                <a:gd name="connsiteX2" fmla="*/ 1467612 w 1472184"/>
                                <a:gd name="connsiteY2" fmla="*/ 1696212 h 1696212"/>
                                <a:gd name="connsiteX3" fmla="*/ 0 w 1472184"/>
                                <a:gd name="connsiteY3" fmla="*/ 864108 h 16962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72184" h="1696212">
                                  <a:moveTo>
                                    <a:pt x="0" y="864108"/>
                                  </a:moveTo>
                                  <a:lnTo>
                                    <a:pt x="1472184" y="0"/>
                                  </a:lnTo>
                                  <a:lnTo>
                                    <a:pt x="1467612" y="1696212"/>
                                  </a:lnTo>
                                  <a:lnTo>
                                    <a:pt x="0" y="864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37A1EDE" id="Forma libre: forma 31" o:spid="_x0000_s1026" style="position:absolute;margin-left:507.2pt;margin-top:299.15pt;width:115.9pt;height:133.5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472184,1696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" path="m,864108l1472184,r-4572,1696212l,864108xe" fillcolor="#474747 [2408]" stroked="f">
                    <v:path arrowok="t" o:connecttype="custom" o:connectlocs="0,864108;1472184,0;1467612,1696212;0,864108" o:connectangles="0,0,0,0"/>
                    <w10:wrap anchorx="page" anchory="page"/>
                  </v:shape>
                </w:pict>
              </mc:Fallback>
            </mc:AlternateContent>
          </w:r>
          <w:r w:rsidR="009D535A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FF8BE54" wp14:editId="14AA8C3D">
                <wp:simplePos x="0" y="0"/>
                <wp:positionH relativeFrom="column">
                  <wp:posOffset>4088765</wp:posOffset>
                </wp:positionH>
                <wp:positionV relativeFrom="page">
                  <wp:posOffset>993665</wp:posOffset>
                </wp:positionV>
                <wp:extent cx="2524125" cy="3338830"/>
                <wp:effectExtent l="0" t="0" r="0" b="0"/>
                <wp:wrapSquare wrapText="bothSides"/>
                <wp:docPr id="19" name="Imagen 19" descr="Index of /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Index of /im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333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53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D2ACF7" wp14:editId="62CC597E">
                    <wp:simplePos x="0" y="0"/>
                    <wp:positionH relativeFrom="page">
                      <wp:posOffset>-1551940</wp:posOffset>
                    </wp:positionH>
                    <wp:positionV relativeFrom="page">
                      <wp:posOffset>3257006</wp:posOffset>
                    </wp:positionV>
                    <wp:extent cx="10273665" cy="855980"/>
                    <wp:effectExtent l="0" t="2533650" r="0" b="2534920"/>
                    <wp:wrapNone/>
                    <wp:docPr id="23" name="Rectángul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04370">
                              <a:off x="0" y="0"/>
                              <a:ext cx="10273665" cy="8559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3E86771" id="Rectángulo 23" o:spid="_x0000_s1026" style="position:absolute;margin-left:-122.2pt;margin-top:256.45pt;width:808.95pt;height:67.4pt;rotation:1970853fd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" fillcolor="#dfdfdf [664]" stroked="f" strokeweight="1pt">
                    <w10:wrap anchorx="page" anchory="page"/>
                  </v:rect>
                </w:pict>
              </mc:Fallback>
            </mc:AlternateContent>
          </w:r>
          <w:r w:rsidR="009D535A">
            <w:t xml:space="preserve">                 </w:t>
          </w:r>
        </w:p>
        <w:p w14:paraId="4A98626B" w14:textId="77777777" w:rsidR="009D535A" w:rsidRDefault="009D535A" w:rsidP="009A1CEF">
          <w:pPr>
            <w:sectPr w:rsidR="009D535A" w:rsidSect="009D535A">
              <w:headerReference w:type="even" r:id="rId11"/>
              <w:pgSz w:w="12242" w:h="15842" w:code="1"/>
              <w:pgMar w:top="907" w:right="601" w:bottom="737" w:left="1418" w:header="0" w:footer="0" w:gutter="0"/>
              <w:pgNumType w:start="0"/>
              <w:cols w:space="720"/>
              <w:titlePg/>
              <w:docGrid w:linePitch="381"/>
            </w:sectPr>
          </w:pPr>
        </w:p>
        <w:p w14:paraId="45624120" w14:textId="49538951" w:rsidR="009D535A" w:rsidRDefault="009D535A">
          <w:pPr>
            <w:rPr>
              <w:rFonts w:asciiTheme="majorHAnsi" w:eastAsiaTheme="majorEastAsia" w:hAnsiTheme="majorHAnsi" w:cstheme="majorBidi"/>
            </w:rPr>
          </w:pPr>
          <w:r>
            <w:lastRenderedPageBreak/>
            <w:br w:type="page"/>
          </w:r>
        </w:p>
      </w:sdtContent>
    </w:sdt>
    <w:p w14:paraId="66774B3E" w14:textId="3732B220" w:rsidR="00E81978" w:rsidRPr="00AB5BA3" w:rsidRDefault="00DB2B60">
      <w:pPr>
        <w:pStyle w:val="Ttulodeseccin"/>
      </w:pPr>
      <w:r>
        <w:lastRenderedPageBreak/>
        <w:t>Análisis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97"/>
        <w:gridCol w:w="1816"/>
        <w:gridCol w:w="1968"/>
        <w:gridCol w:w="1503"/>
        <w:gridCol w:w="1842"/>
      </w:tblGrid>
      <w:tr w:rsidR="00234B10" w14:paraId="2C82385C" w14:textId="77777777" w:rsidTr="00234B10">
        <w:trPr>
          <w:trHeight w:val="470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23F5A21" w14:textId="3D0CC9F0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3717E5A" w14:textId="2B56314A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4091EC9" w14:textId="5180812A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Procesamiento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CEEC190" w14:textId="2BB016EB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2E848229" w14:textId="0A372CE4" w:rsidR="00B90674" w:rsidRPr="00E260EC" w:rsidRDefault="00B90674" w:rsidP="00E260EC">
            <w:pPr>
              <w:pStyle w:val="Sinespaciado"/>
              <w:spacing w:before="240" w:after="240"/>
              <w:rPr>
                <w:color w:val="FFFFFF" w:themeColor="background1"/>
              </w:rPr>
            </w:pPr>
            <w:r w:rsidRPr="00E260EC">
              <w:rPr>
                <w:color w:val="FFFFFF" w:themeColor="background1"/>
              </w:rPr>
              <w:t>Metas</w:t>
            </w:r>
          </w:p>
        </w:tc>
      </w:tr>
      <w:tr w:rsidR="00AA1F4E" w14:paraId="34ED5193" w14:textId="77777777" w:rsidTr="00AA1F4E">
        <w:trPr>
          <w:trHeight w:val="2692"/>
        </w:trPr>
        <w:tc>
          <w:tcPr>
            <w:tcW w:w="0" w:type="auto"/>
            <w:tcBorders>
              <w:top w:val="nil"/>
            </w:tcBorders>
          </w:tcPr>
          <w:p w14:paraId="331F7DEE" w14:textId="44C8C430" w:rsidR="00B90674" w:rsidRPr="00DB2B60" w:rsidRDefault="002A1CEC" w:rsidP="00E260EC">
            <w:pPr>
              <w:pStyle w:val="Sinespaciado"/>
              <w:spacing w:before="240" w:after="240"/>
            </w:pPr>
            <w:r w:rsidRPr="00DB2B60">
              <w:t xml:space="preserve">S. Para la gestión de inventario de una empresa de </w:t>
            </w:r>
            <w:r w:rsidR="008F299B" w:rsidRPr="00DB2B60">
              <w:t>repuesto de motos.</w:t>
            </w:r>
          </w:p>
          <w:p w14:paraId="1AB8F69E" w14:textId="3A69EFA4" w:rsidR="002A1CEC" w:rsidRPr="00DB2B60" w:rsidRDefault="002A1CEC" w:rsidP="00E260EC">
            <w:pPr>
              <w:pStyle w:val="Sinespaciado"/>
              <w:spacing w:before="240" w:after="240"/>
            </w:pPr>
            <w:r w:rsidRPr="00DB2B60">
              <w:t>(Conocemos a una persona del rublo)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54F4A3D6" w14:textId="38203D76" w:rsidR="006248A7" w:rsidRPr="00DB2B60" w:rsidRDefault="002A1CEC" w:rsidP="00E260EC">
            <w:pPr>
              <w:pStyle w:val="Sinespaciado"/>
              <w:spacing w:before="240" w:after="240"/>
            </w:pPr>
            <w:r w:rsidRPr="00DB2B60">
              <w:t>Distribuidor</w:t>
            </w:r>
          </w:p>
          <w:p w14:paraId="49E4D0BE" w14:textId="2C3AED1C" w:rsidR="00B90674" w:rsidRPr="00DB2B60" w:rsidRDefault="002A1CEC" w:rsidP="00E260EC">
            <w:pPr>
              <w:pStyle w:val="Sinespaciado"/>
              <w:spacing w:before="240" w:after="240"/>
            </w:pPr>
            <w:r w:rsidRPr="00DB2B60">
              <w:t>productos</w:t>
            </w:r>
          </w:p>
          <w:p w14:paraId="44D9D308" w14:textId="2C4FAA6A" w:rsidR="002A1CEC" w:rsidRPr="00DB2B60" w:rsidRDefault="00B90674" w:rsidP="002A1CEC">
            <w:pPr>
              <w:pStyle w:val="Sinespaciado"/>
              <w:spacing w:before="240" w:after="240"/>
            </w:pPr>
            <w:r w:rsidRPr="00DB2B60">
              <w:t>Dinero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7C3E81DC" w14:textId="58B366F9" w:rsidR="002A1CEC" w:rsidRPr="00DB2B60" w:rsidRDefault="00AA1F4E" w:rsidP="002A1CEC">
            <w:pPr>
              <w:pStyle w:val="Sinespaciado"/>
              <w:spacing w:before="240" w:after="240"/>
            </w:pPr>
            <w:r w:rsidRPr="00DB2B60">
              <w:t>Registro:</w:t>
            </w:r>
          </w:p>
          <w:p w14:paraId="758250B8" w14:textId="5677C41E" w:rsidR="002A1CEC" w:rsidRPr="00DB2B60" w:rsidRDefault="002A1CEC" w:rsidP="002A1CEC">
            <w:pPr>
              <w:pStyle w:val="Sinespaciado"/>
              <w:spacing w:before="240" w:after="240"/>
            </w:pPr>
            <w:r w:rsidRPr="00DB2B60">
              <w:t xml:space="preserve">Distribuidor </w:t>
            </w:r>
          </w:p>
          <w:p w14:paraId="4BAB86D1" w14:textId="7C894939" w:rsidR="002A1CEC" w:rsidRPr="00DB2B60" w:rsidRDefault="002A1CEC" w:rsidP="002A1CEC">
            <w:pPr>
              <w:pStyle w:val="Sinespaciado"/>
              <w:spacing w:before="240" w:after="240"/>
            </w:pPr>
            <w:r w:rsidRPr="00DB2B60">
              <w:t>Producto</w:t>
            </w:r>
          </w:p>
          <w:p w14:paraId="39CB0DF6" w14:textId="65ECA341" w:rsidR="002A1CEC" w:rsidRPr="00DB2B60" w:rsidRDefault="008F299B" w:rsidP="002A1CEC">
            <w:pPr>
              <w:pStyle w:val="Sinespaciado"/>
              <w:spacing w:before="240" w:after="240"/>
            </w:pPr>
            <w:r w:rsidRPr="00DB2B60">
              <w:t>C</w:t>
            </w:r>
            <w:r w:rsidR="002A1CEC" w:rsidRPr="00DB2B60">
              <w:t>ompra</w:t>
            </w:r>
          </w:p>
          <w:p w14:paraId="7381A641" w14:textId="4CCC2C93" w:rsidR="00BD4BB0" w:rsidRPr="00DB2B60" w:rsidRDefault="008F299B" w:rsidP="00E260EC">
            <w:pPr>
              <w:pStyle w:val="Sinespaciado"/>
              <w:spacing w:before="240" w:after="240"/>
            </w:pPr>
            <w:r w:rsidRPr="00DB2B60">
              <w:t>Administración de stock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4FD40F56" w14:textId="0DF8CE71" w:rsidR="00BD4BB0" w:rsidRPr="00DB2B60" w:rsidRDefault="008F299B" w:rsidP="00E260EC">
            <w:pPr>
              <w:pStyle w:val="Sinespaciado"/>
              <w:spacing w:before="240" w:after="240"/>
            </w:pPr>
            <w:r w:rsidRPr="00DB2B60">
              <w:t>Interfaz admin. de inventario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</w:tcPr>
          <w:p w14:paraId="155D3CAC" w14:textId="08015BCA" w:rsidR="00B90674" w:rsidRPr="00DB2B60" w:rsidRDefault="008F299B" w:rsidP="00E260EC">
            <w:pPr>
              <w:pStyle w:val="Sinespaciado"/>
              <w:spacing w:before="240" w:after="240"/>
            </w:pPr>
            <w:r w:rsidRPr="00DB2B60">
              <w:t>Proporcionar una herramienta de admin</w:t>
            </w:r>
            <w:r w:rsidR="00845C29" w:rsidRPr="00DB2B60">
              <w:t>.</w:t>
            </w:r>
            <w:r w:rsidRPr="00DB2B60">
              <w:t xml:space="preserve"> de inventario para empresa.</w:t>
            </w:r>
          </w:p>
        </w:tc>
      </w:tr>
      <w:tr w:rsidR="00AA1F4E" w14:paraId="063AD4F4" w14:textId="77777777" w:rsidTr="00234B10">
        <w:tc>
          <w:tcPr>
            <w:tcW w:w="0" w:type="auto"/>
          </w:tcPr>
          <w:p w14:paraId="0F5F4BFF" w14:textId="723170B5" w:rsidR="00775BE9" w:rsidRPr="00845C29" w:rsidRDefault="00775BE9" w:rsidP="00E260EC">
            <w:pPr>
              <w:pStyle w:val="Sinespaciado"/>
              <w:spacing w:before="240" w:after="240"/>
            </w:pPr>
            <w:r>
              <w:t>S. para la comunicación por correo electrónico entre integrantes de una empresa (Tipo Gmail).</w:t>
            </w:r>
          </w:p>
        </w:tc>
        <w:tc>
          <w:tcPr>
            <w:tcW w:w="0" w:type="auto"/>
          </w:tcPr>
          <w:p w14:paraId="1797D468" w14:textId="1D03AABD" w:rsidR="00B90674" w:rsidRPr="00FA443B" w:rsidRDefault="006248A7" w:rsidP="00E260EC">
            <w:pPr>
              <w:pStyle w:val="Sinespaciado"/>
              <w:spacing w:before="240" w:after="240"/>
            </w:pPr>
            <w:r w:rsidRPr="00FA443B">
              <w:t>Empleado</w:t>
            </w:r>
          </w:p>
          <w:p w14:paraId="55F33613" w14:textId="562844AC" w:rsidR="00775BE9" w:rsidRPr="00FA443B" w:rsidRDefault="00775BE9" w:rsidP="00775BE9">
            <w:pPr>
              <w:pStyle w:val="Sinespaciado"/>
              <w:spacing w:before="240" w:after="240"/>
            </w:pPr>
            <w:r w:rsidRPr="00FA443B">
              <w:t>Dato</w:t>
            </w:r>
          </w:p>
        </w:tc>
        <w:tc>
          <w:tcPr>
            <w:tcW w:w="0" w:type="auto"/>
          </w:tcPr>
          <w:p w14:paraId="294FB378" w14:textId="3F292B65" w:rsidR="00DB416E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 xml:space="preserve">Registro </w:t>
            </w:r>
            <w:r w:rsidR="00AA1F4E" w:rsidRPr="00FA443B">
              <w:rPr>
                <w:highlight w:val="red"/>
              </w:rPr>
              <w:t>del usuario</w:t>
            </w:r>
          </w:p>
          <w:p w14:paraId="744992A4" w14:textId="4FD7EA98" w:rsidR="00B90674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Redacción de mensaje</w:t>
            </w:r>
          </w:p>
          <w:p w14:paraId="2E2B57E6" w14:textId="77777777" w:rsidR="00DB416E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Almacenamiento de mensaje</w:t>
            </w:r>
          </w:p>
          <w:p w14:paraId="69F07E71" w14:textId="27B58517" w:rsidR="00DB416E" w:rsidRPr="00FA443B" w:rsidRDefault="00DB416E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Vis</w:t>
            </w:r>
            <w:r w:rsidR="00AA1F4E" w:rsidRPr="00FA443B">
              <w:rPr>
                <w:highlight w:val="red"/>
              </w:rPr>
              <w:t>ta</w:t>
            </w:r>
            <w:r w:rsidRPr="00FA443B">
              <w:rPr>
                <w:highlight w:val="red"/>
              </w:rPr>
              <w:t xml:space="preserve"> del mensaje</w:t>
            </w:r>
          </w:p>
          <w:p w14:paraId="0A4FED42" w14:textId="3EC6CBCC" w:rsidR="00384593" w:rsidRPr="00FA443B" w:rsidRDefault="00384593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Admin</w:t>
            </w:r>
            <w:r w:rsidR="00AA1F4E" w:rsidRPr="00FA443B">
              <w:rPr>
                <w:highlight w:val="red"/>
              </w:rPr>
              <w:t>.</w:t>
            </w:r>
            <w:r w:rsidRPr="00FA443B">
              <w:rPr>
                <w:highlight w:val="red"/>
              </w:rPr>
              <w:t xml:space="preserve"> de contacto</w:t>
            </w:r>
          </w:p>
          <w:p w14:paraId="6E6E58D5" w14:textId="6C385BB1" w:rsidR="00DB416E" w:rsidRPr="00FA443B" w:rsidRDefault="00384593" w:rsidP="00E260EC">
            <w:pPr>
              <w:pStyle w:val="Sinespaciado"/>
              <w:spacing w:before="240" w:after="240"/>
              <w:rPr>
                <w:highlight w:val="red"/>
              </w:rPr>
            </w:pPr>
            <w:r w:rsidRPr="00FA443B">
              <w:rPr>
                <w:highlight w:val="red"/>
              </w:rPr>
              <w:t>Admin</w:t>
            </w:r>
            <w:r w:rsidR="00AA1F4E" w:rsidRPr="00FA443B">
              <w:rPr>
                <w:highlight w:val="red"/>
              </w:rPr>
              <w:t>.</w:t>
            </w:r>
            <w:r w:rsidRPr="00FA443B">
              <w:rPr>
                <w:highlight w:val="red"/>
              </w:rPr>
              <w:t xml:space="preserve"> de n</w:t>
            </w:r>
            <w:r w:rsidR="00DB416E" w:rsidRPr="00FA443B">
              <w:rPr>
                <w:highlight w:val="red"/>
              </w:rPr>
              <w:t>otificación</w:t>
            </w:r>
          </w:p>
        </w:tc>
        <w:tc>
          <w:tcPr>
            <w:tcW w:w="0" w:type="auto"/>
          </w:tcPr>
          <w:p w14:paraId="1771720C" w14:textId="77777777" w:rsidR="00B90674" w:rsidRPr="00FA443B" w:rsidRDefault="00DB416E" w:rsidP="00E260EC">
            <w:pPr>
              <w:pStyle w:val="Sinespaciado"/>
              <w:spacing w:before="240" w:after="240"/>
              <w:rPr>
                <w:highlight w:val="green"/>
              </w:rPr>
            </w:pPr>
            <w:r w:rsidRPr="00FA443B">
              <w:rPr>
                <w:highlight w:val="green"/>
              </w:rPr>
              <w:t>Interfaz para receptor</w:t>
            </w:r>
          </w:p>
          <w:p w14:paraId="1A52CCBB" w14:textId="5FE8D47B" w:rsidR="00DB416E" w:rsidRPr="00845C29" w:rsidRDefault="00DB416E" w:rsidP="00E260EC">
            <w:pPr>
              <w:pStyle w:val="Sinespaciado"/>
              <w:spacing w:before="240" w:after="240"/>
            </w:pPr>
            <w:r w:rsidRPr="00FA443B">
              <w:rPr>
                <w:highlight w:val="green"/>
              </w:rPr>
              <w:t>Interfaz para transmisor</w:t>
            </w:r>
          </w:p>
        </w:tc>
        <w:tc>
          <w:tcPr>
            <w:tcW w:w="0" w:type="auto"/>
          </w:tcPr>
          <w:p w14:paraId="7584E464" w14:textId="0C2A95EF" w:rsidR="00B90674" w:rsidRPr="00845C29" w:rsidRDefault="00DB416E" w:rsidP="00E260EC">
            <w:pPr>
              <w:pStyle w:val="Sinespaciado"/>
              <w:spacing w:before="240" w:after="240"/>
            </w:pPr>
            <w:r>
              <w:t>Proporcionar un canal de comunicación para los miembros de una empresa.</w:t>
            </w:r>
          </w:p>
        </w:tc>
      </w:tr>
      <w:tr w:rsidR="00AA1F4E" w14:paraId="363CB475" w14:textId="77777777" w:rsidTr="00234B10">
        <w:tc>
          <w:tcPr>
            <w:tcW w:w="0" w:type="auto"/>
          </w:tcPr>
          <w:p w14:paraId="1A085B9A" w14:textId="27DE018E" w:rsidR="004A0523" w:rsidRPr="00845C29" w:rsidRDefault="00DB416E" w:rsidP="00E260EC">
            <w:pPr>
              <w:pStyle w:val="Sinespaciado"/>
              <w:spacing w:before="240" w:after="240"/>
            </w:pPr>
            <w:r>
              <w:t>S. de recepción y envió de encomiendas</w:t>
            </w:r>
            <w:r w:rsidR="004A0523">
              <w:t xml:space="preserve"> para una empresa (Tipo Copacabana)</w:t>
            </w:r>
          </w:p>
        </w:tc>
        <w:tc>
          <w:tcPr>
            <w:tcW w:w="0" w:type="auto"/>
          </w:tcPr>
          <w:p w14:paraId="26AB0F01" w14:textId="0099D18C" w:rsidR="00B90674" w:rsidRDefault="006248A7" w:rsidP="00E260EC">
            <w:pPr>
              <w:pStyle w:val="Sinespaciado"/>
              <w:spacing w:before="240" w:after="240"/>
            </w:pPr>
            <w:r>
              <w:t>Encomienda</w:t>
            </w:r>
          </w:p>
          <w:p w14:paraId="3A1CE90B" w14:textId="77777777" w:rsidR="004A0523" w:rsidRDefault="004A0523" w:rsidP="00E260EC">
            <w:pPr>
              <w:pStyle w:val="Sinespaciado"/>
              <w:spacing w:before="240" w:after="240"/>
            </w:pPr>
            <w:r>
              <w:t>Cliente</w:t>
            </w:r>
          </w:p>
          <w:p w14:paraId="2BE25651" w14:textId="2808A407" w:rsidR="004A0523" w:rsidRDefault="004A0523" w:rsidP="00E260EC">
            <w:pPr>
              <w:pStyle w:val="Sinespaciado"/>
              <w:spacing w:before="240" w:after="240"/>
            </w:pPr>
            <w:r>
              <w:t>Recepcionista</w:t>
            </w:r>
          </w:p>
          <w:p w14:paraId="6E8974E9" w14:textId="09220D58" w:rsidR="006248A7" w:rsidRDefault="006248A7" w:rsidP="00E260EC">
            <w:pPr>
              <w:pStyle w:val="Sinespaciado"/>
              <w:spacing w:before="240" w:after="240"/>
            </w:pPr>
            <w:r>
              <w:t xml:space="preserve">Conductor </w:t>
            </w:r>
          </w:p>
          <w:p w14:paraId="7A66AF53" w14:textId="29181CF3" w:rsidR="006248A7" w:rsidRDefault="006248A7" w:rsidP="00E260EC">
            <w:pPr>
              <w:pStyle w:val="Sinespaciado"/>
              <w:spacing w:before="240" w:after="240"/>
            </w:pPr>
            <w:r>
              <w:t xml:space="preserve">Ruta </w:t>
            </w:r>
          </w:p>
          <w:p w14:paraId="1D1B5093" w14:textId="64AF61A1" w:rsidR="006248A7" w:rsidRDefault="006248A7" w:rsidP="00E260EC">
            <w:pPr>
              <w:pStyle w:val="Sinespaciado"/>
              <w:spacing w:before="240" w:after="240"/>
            </w:pPr>
            <w:r>
              <w:t>Transporte</w:t>
            </w:r>
          </w:p>
          <w:p w14:paraId="4DAED6F2" w14:textId="1B30C721" w:rsidR="004A0523" w:rsidRPr="00845C29" w:rsidRDefault="004A0523" w:rsidP="00E260EC">
            <w:pPr>
              <w:pStyle w:val="Sinespaciado"/>
              <w:spacing w:before="240" w:after="240"/>
            </w:pPr>
          </w:p>
        </w:tc>
        <w:tc>
          <w:tcPr>
            <w:tcW w:w="0" w:type="auto"/>
          </w:tcPr>
          <w:p w14:paraId="26C4402E" w14:textId="417834B6" w:rsidR="00B90674" w:rsidRPr="00FA443B" w:rsidRDefault="006248A7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Registro</w:t>
            </w:r>
            <w:r w:rsidR="00384593" w:rsidRPr="00FA443B">
              <w:rPr>
                <w:highlight w:val="yellow"/>
              </w:rPr>
              <w:t xml:space="preserve"> de </w:t>
            </w:r>
            <w:r w:rsidRPr="00FA443B">
              <w:rPr>
                <w:highlight w:val="yellow"/>
              </w:rPr>
              <w:t>:</w:t>
            </w:r>
          </w:p>
          <w:p w14:paraId="24ECD500" w14:textId="1476B301" w:rsidR="006248A7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Encomienda</w:t>
            </w:r>
          </w:p>
          <w:p w14:paraId="7C3C8AEC" w14:textId="5B431FCB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Cliente</w:t>
            </w:r>
          </w:p>
          <w:p w14:paraId="70A18EC4" w14:textId="4C7A38A4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Recepción</w:t>
            </w:r>
          </w:p>
          <w:p w14:paraId="56BC2A0B" w14:textId="5E886E36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Transporte</w:t>
            </w:r>
          </w:p>
          <w:p w14:paraId="32F8E4D6" w14:textId="307B76E5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 xml:space="preserve">Conductor </w:t>
            </w:r>
          </w:p>
          <w:p w14:paraId="0B8D080F" w14:textId="3509A805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Ruta</w:t>
            </w:r>
          </w:p>
          <w:p w14:paraId="4778DE00" w14:textId="072A32C4" w:rsidR="00384593" w:rsidRPr="00FA443B" w:rsidRDefault="00384593" w:rsidP="00E260EC">
            <w:pPr>
              <w:pStyle w:val="Sinespaciado"/>
              <w:spacing w:before="240" w:after="240"/>
              <w:rPr>
                <w:highlight w:val="yellow"/>
              </w:rPr>
            </w:pPr>
            <w:r w:rsidRPr="00FA443B">
              <w:rPr>
                <w:highlight w:val="yellow"/>
              </w:rPr>
              <w:t>Entrega de la encomienda</w:t>
            </w:r>
          </w:p>
        </w:tc>
        <w:tc>
          <w:tcPr>
            <w:tcW w:w="0" w:type="auto"/>
          </w:tcPr>
          <w:p w14:paraId="02E988E9" w14:textId="2F56EF42" w:rsidR="00B90674" w:rsidRPr="00845C29" w:rsidRDefault="00234B10" w:rsidP="00E260EC">
            <w:pPr>
              <w:pStyle w:val="Sinespaciado"/>
              <w:spacing w:before="240" w:after="240"/>
            </w:pPr>
            <w:r w:rsidRPr="00FA443B">
              <w:rPr>
                <w:highlight w:val="yellow"/>
              </w:rPr>
              <w:t>Interfaz de admin. de encomienda</w:t>
            </w:r>
          </w:p>
        </w:tc>
        <w:tc>
          <w:tcPr>
            <w:tcW w:w="0" w:type="auto"/>
          </w:tcPr>
          <w:p w14:paraId="5435FD21" w14:textId="3F069CEE" w:rsidR="00B90674" w:rsidRPr="00845C29" w:rsidRDefault="00234B10" w:rsidP="00E260EC">
            <w:pPr>
              <w:pStyle w:val="Sinespaciado"/>
              <w:spacing w:before="240" w:after="240"/>
            </w:pPr>
            <w:r>
              <w:t>Proporcionar una herramienta de admin. de encomiendas para una empresa.</w:t>
            </w:r>
          </w:p>
        </w:tc>
      </w:tr>
    </w:tbl>
    <w:p w14:paraId="447C96E3" w14:textId="35A44D27" w:rsidR="00E81978" w:rsidRPr="00AB5BA3" w:rsidRDefault="005D3A03" w:rsidP="00E94981">
      <w:pPr>
        <w:pStyle w:val="Sinespaciado"/>
      </w:pPr>
      <w:r w:rsidRPr="00AB5BA3">
        <w:rPr>
          <w:lang w:bidi="es-ES"/>
        </w:rPr>
        <w:t xml:space="preserve"> </w:t>
      </w:r>
    </w:p>
    <w:sectPr w:rsidR="00E81978" w:rsidRPr="00AB5BA3" w:rsidSect="009D535A">
      <w:headerReference w:type="default" r:id="rId12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1CB7" w14:textId="77777777" w:rsidR="009A1CEF" w:rsidRDefault="009A1CEF">
      <w:pPr>
        <w:spacing w:line="240" w:lineRule="auto"/>
      </w:pPr>
      <w:r>
        <w:separator/>
      </w:r>
    </w:p>
    <w:p w14:paraId="7A197158" w14:textId="77777777" w:rsidR="009A1CEF" w:rsidRDefault="009A1CEF"/>
    <w:p w14:paraId="3D1E2725" w14:textId="77777777" w:rsidR="009A1CEF" w:rsidRDefault="009A1CEF"/>
  </w:endnote>
  <w:endnote w:type="continuationSeparator" w:id="0">
    <w:p w14:paraId="00B55471" w14:textId="77777777" w:rsidR="009A1CEF" w:rsidRDefault="009A1CEF">
      <w:pPr>
        <w:spacing w:line="240" w:lineRule="auto"/>
      </w:pPr>
      <w:r>
        <w:continuationSeparator/>
      </w:r>
    </w:p>
    <w:p w14:paraId="47751BBD" w14:textId="77777777" w:rsidR="009A1CEF" w:rsidRDefault="009A1CEF"/>
    <w:p w14:paraId="72B5ED56" w14:textId="77777777" w:rsidR="009A1CEF" w:rsidRDefault="009A1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4E21" w14:textId="77777777" w:rsidR="009A1CEF" w:rsidRDefault="009A1CEF">
      <w:pPr>
        <w:spacing w:line="240" w:lineRule="auto"/>
      </w:pPr>
      <w:r>
        <w:separator/>
      </w:r>
    </w:p>
    <w:p w14:paraId="24C91444" w14:textId="77777777" w:rsidR="009A1CEF" w:rsidRDefault="009A1CEF"/>
    <w:p w14:paraId="511B4B18" w14:textId="77777777" w:rsidR="009A1CEF" w:rsidRDefault="009A1CEF"/>
  </w:footnote>
  <w:footnote w:type="continuationSeparator" w:id="0">
    <w:p w14:paraId="2D4FD00B" w14:textId="77777777" w:rsidR="009A1CEF" w:rsidRDefault="009A1CEF">
      <w:pPr>
        <w:spacing w:line="240" w:lineRule="auto"/>
      </w:pPr>
      <w:r>
        <w:continuationSeparator/>
      </w:r>
    </w:p>
    <w:p w14:paraId="69ECF2FC" w14:textId="77777777" w:rsidR="009A1CEF" w:rsidRDefault="009A1CEF"/>
    <w:p w14:paraId="4232A834" w14:textId="77777777" w:rsidR="009A1CEF" w:rsidRDefault="009A1C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85E4" w14:textId="77777777" w:rsidR="009D535A" w:rsidRDefault="00F343A8" w:rsidP="009A1CEF">
    <w:pPr>
      <w:pStyle w:val="Encabezado"/>
    </w:pPr>
    <w:r>
      <w:pict w14:anchorId="7A932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86141" o:spid="_x0000_s2050" type="#_x0000_t75" style="position:absolute;margin-left:0;margin-top:0;width:510.5pt;height:709.65pt;z-index:-251658752;mso-position-horizontal:center;mso-position-horizontal-relative:margin;mso-position-vertical:center;mso-position-vertical-relative:margin" o:allowincell="f">
          <v:imagedata r:id="rId1" o:title="Captura de pantalla 2023-09-06 1043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639E" w14:textId="4EE8956A" w:rsidR="00E81978" w:rsidRDefault="00F343A8">
    <w:pPr>
      <w:pStyle w:val="Encabezado"/>
    </w:pPr>
    <w:sdt>
      <w:sdtPr>
        <w:rPr>
          <w:rStyle w:val="Textoennegrita"/>
        </w:rPr>
        <w:alias w:val="Encabezado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3D204B" w:rsidRPr="003D204B">
          <w:rPr>
            <w:rStyle w:val="Textoennegrita"/>
          </w:rPr>
          <w:t>Resumen</w:t>
        </w:r>
      </w:sdtContent>
    </w:sdt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  <w:p w14:paraId="4C6B12B3" w14:textId="77777777" w:rsidR="009A1CEF" w:rsidRDefault="009A1C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42"/>
    <w:rsid w:val="00004CE2"/>
    <w:rsid w:val="000D3F41"/>
    <w:rsid w:val="001F0C14"/>
    <w:rsid w:val="00234B10"/>
    <w:rsid w:val="002A1CEC"/>
    <w:rsid w:val="002B0542"/>
    <w:rsid w:val="002B1EF5"/>
    <w:rsid w:val="002C37BD"/>
    <w:rsid w:val="00355DCA"/>
    <w:rsid w:val="00384593"/>
    <w:rsid w:val="003D204B"/>
    <w:rsid w:val="004A0523"/>
    <w:rsid w:val="00551A02"/>
    <w:rsid w:val="005534FA"/>
    <w:rsid w:val="005D3A03"/>
    <w:rsid w:val="006248A7"/>
    <w:rsid w:val="006467CE"/>
    <w:rsid w:val="006E6B83"/>
    <w:rsid w:val="00775BE9"/>
    <w:rsid w:val="008002C0"/>
    <w:rsid w:val="00830316"/>
    <w:rsid w:val="00844E96"/>
    <w:rsid w:val="00845C29"/>
    <w:rsid w:val="008C5323"/>
    <w:rsid w:val="008F299B"/>
    <w:rsid w:val="009A1CEF"/>
    <w:rsid w:val="009A6A3B"/>
    <w:rsid w:val="009D535A"/>
    <w:rsid w:val="00AA1F4E"/>
    <w:rsid w:val="00AB5BA3"/>
    <w:rsid w:val="00AF2C87"/>
    <w:rsid w:val="00B823AA"/>
    <w:rsid w:val="00B90674"/>
    <w:rsid w:val="00BA45DB"/>
    <w:rsid w:val="00BD4BB0"/>
    <w:rsid w:val="00BF4184"/>
    <w:rsid w:val="00C0601E"/>
    <w:rsid w:val="00C31D30"/>
    <w:rsid w:val="00CD6E39"/>
    <w:rsid w:val="00CF6E91"/>
    <w:rsid w:val="00D520EF"/>
    <w:rsid w:val="00D85B68"/>
    <w:rsid w:val="00DB2B60"/>
    <w:rsid w:val="00DB416E"/>
    <w:rsid w:val="00E260EC"/>
    <w:rsid w:val="00E6004D"/>
    <w:rsid w:val="00E81978"/>
    <w:rsid w:val="00E94981"/>
    <w:rsid w:val="00F343A8"/>
    <w:rsid w:val="00F379B7"/>
    <w:rsid w:val="00F525FA"/>
    <w:rsid w:val="00F94238"/>
    <w:rsid w:val="00FA443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FB806E6"/>
  <w15:chartTrackingRefBased/>
  <w15:docId w15:val="{E95BD533-4C60-477C-BB77-F7CA45DA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42"/>
    <w:rPr>
      <w:kern w:val="24"/>
      <w:sz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link w:val="SinespaciadoCar"/>
    <w:uiPriority w:val="1"/>
    <w:qFormat/>
    <w:rsid w:val="00845C29"/>
    <w:pPr>
      <w:ind w:firstLine="0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customStyle="1" w:styleId="SinespaciadoCar">
    <w:name w:val="Sin espaciado Car"/>
    <w:aliases w:val="No Indent Car"/>
    <w:basedOn w:val="Fuentedeprrafopredeter"/>
    <w:link w:val="Sinespaciado"/>
    <w:uiPriority w:val="1"/>
    <w:rsid w:val="00845C2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JavierHR\AppData\Local\Microsoft\Office\16.0\DTS\es-ES%7b8755D781-9ED7-4BA5-87CC-02007F85C932%7d\%7b0FE9315E-633B-4825-869F-2E23ECE8C5B6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ira code">
      <a:majorFont>
        <a:latin typeface="Fira Code Light"/>
        <a:ea typeface=""/>
        <a:cs typeface=""/>
      </a:majorFont>
      <a:minorFont>
        <a:latin typeface="Fira 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vert="horz" wrap="square" lIns="0" tIns="0" rIns="0" bIns="0" rtlCol="0" anchor="t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Resumen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{0FE9315E-633B-4825-869F-2E23ECE8C5B6}tf03982351_win32.dotx</Template>
  <TotalTime>208</TotalTime>
  <Pages>3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Idea de proyecto de investigación</vt:lpstr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de proyecto de investigación</dc:title>
  <dc:subject/>
  <dc:creator>OJavierHR</dc:creator>
  <cp:keywords/>
  <dc:description/>
  <cp:lastModifiedBy>Osmar Javier Hidalgo Riffarachi</cp:lastModifiedBy>
  <cp:revision>2</cp:revision>
  <dcterms:created xsi:type="dcterms:W3CDTF">2024-03-18T08:21:00Z</dcterms:created>
  <dcterms:modified xsi:type="dcterms:W3CDTF">2024-03-19T03:51:00Z</dcterms:modified>
</cp:coreProperties>
</file>